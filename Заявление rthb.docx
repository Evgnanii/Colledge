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auto" w:w="0"/>
        <w:tblInd w:type="dxa" w:w="108"/>
        <w:tblLook w:firstColumn="1" w:firstRow="1" w:lastColumn="0" w:lastRow="0" w:noHBand="0" w:noVBand="1" w:val="04A0"/>
      </w:tblPr>
      <w:tblGrid>
        <w:gridCol w:w="5174"/>
        <w:gridCol w:w="5174"/>
      </w:tblGrid>
      <w:tr w14:paraId="5708CDF5" w14:textId="77777777" w:rsidR="002F5390" w:rsidRPr="000744DD" w:rsidTr="001367CC">
        <w:tc>
          <w:tcPr>
            <w:tcW w:type="dxa" w:w="5174"/>
          </w:tcPr>
          <w:p w14:paraId="03138791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Допустить к вступительным испытаниям</w:t>
            </w:r>
          </w:p>
          <w:p w14:paraId="1F447435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2AE761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FA78DB" w:rsidRPr="004D7666">
              <w:rPr>
                <w:rFonts w:ascii="Times New Roman" w:hAnsi="Times New Roman"/>
                <w:sz w:val="24"/>
                <w:szCs w:val="24"/>
              </w:rPr>
              <w:t>(</w:t>
            </w:r>
            <w:r w:rsidR="00FA78DB">
              <w:rPr>
                <w:rFonts w:ascii="Times New Roman" w:hAnsi="Times New Roman"/>
                <w:sz w:val="24"/>
                <w:szCs w:val="24"/>
              </w:rPr>
              <w:t>ректор)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_________ </w:t>
            </w:r>
            <w:proofErr w:type="spellStart"/>
            <w:r w:rsidR="00C03E9E">
              <w:rPr>
                <w:rFonts w:ascii="Times New Roman" w:hAnsi="Times New Roman"/>
                <w:sz w:val="24"/>
                <w:szCs w:val="24"/>
              </w:rPr>
              <w:t>С.К.Дубновицкий</w:t>
            </w:r>
            <w:proofErr w:type="spellEnd"/>
          </w:p>
          <w:p w14:paraId="28FB41B7" w14:textId="77777777" w:rsidP="001148E4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 w:rsidRPr="001367CC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1367CC">
              <w:rPr>
                <w:rFonts w:ascii="Times New Roman" w:hAnsi="Times New Roman"/>
                <w:sz w:val="24"/>
                <w:szCs w:val="24"/>
              </w:rPr>
              <w:t>______________________ 20</w:t>
            </w:r>
            <w:r w:rsidR="001148E4">
              <w:rPr>
                <w:rFonts w:ascii="Times New Roman" w:hAnsi="Times New Roman"/>
                <w:sz w:val="24"/>
                <w:szCs w:val="24"/>
              </w:rPr>
              <w:t>20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type="dxa" w:w="5174"/>
          </w:tcPr>
          <w:p w14:paraId="4A14DC47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Зачислить на __________ курс</w:t>
            </w:r>
          </w:p>
          <w:p w14:paraId="1D535E9F" w14:textId="124737EB" w:rsidP="00FA78DB" w:rsidR="002F5390" w:rsidRDefault="002F53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на специальность</w:t>
            </w:r>
            <w:r w:rsidR="00C87C1C">
              <w:rPr>
                <w:rFonts w:ascii="Times New Roman" w:hAnsi="Times New Roman"/>
                <w:sz w:val="24"/>
                <w:szCs w:val="24"/>
              </w:rPr>
              <w:t xml:space="preserve"> (направление специальности)</w:t>
            </w:r>
            <w:r w:rsidR="00FA78DB" w:rsidRPr="00FA78D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138E9BE" w14:textId="6C72B4EB" w:rsidP="00FA78DB" w:rsidR="000744DD" w:rsidRDefault="000744DD" w:rsidRPr="00420C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71884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1231</w:t>
            </w:r>
          </w:p>
          <w:p w14:paraId="2261B089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Приказ «___</w:t>
            </w:r>
            <w:proofErr w:type="gramStart"/>
            <w:r w:rsidRPr="001367CC">
              <w:rPr>
                <w:rFonts w:ascii="Times New Roman" w:hAnsi="Times New Roman"/>
                <w:sz w:val="24"/>
                <w:szCs w:val="24"/>
              </w:rPr>
              <w:t>_»</w:t>
            </w:r>
            <w:r w:rsidR="00CB7CEC" w:rsidRPr="001367CC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 w:rsidR="00CB7CEC" w:rsidRPr="001367CC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>20</w:t>
            </w:r>
            <w:r w:rsidR="001148E4">
              <w:rPr>
                <w:rFonts w:ascii="Times New Roman" w:hAnsi="Times New Roman"/>
                <w:sz w:val="24"/>
                <w:szCs w:val="24"/>
              </w:rPr>
              <w:t>20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 г. №______</w:t>
            </w:r>
          </w:p>
          <w:p w14:paraId="18BE4925" w14:textId="4E7869FC" w:rsidP="00C03E9E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CB7CEC" w:rsidRPr="001367CC">
              <w:rPr>
                <w:rFonts w:ascii="Times New Roman" w:hAnsi="Times New Roman"/>
                <w:sz w:val="24"/>
                <w:szCs w:val="24"/>
              </w:rPr>
              <w:t>_</w:t>
            </w:r>
            <w:r w:rsidR="009A7B04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6D42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3E9E">
              <w:rPr>
                <w:rFonts w:ascii="Times New Roman" w:hAnsi="Times New Roman"/>
                <w:sz w:val="24"/>
                <w:szCs w:val="24"/>
              </w:rPr>
              <w:t>С.К.</w:t>
            </w:r>
            <w:r w:rsidR="005A65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03E9E">
              <w:rPr>
                <w:rFonts w:ascii="Times New Roman" w:hAnsi="Times New Roman"/>
                <w:sz w:val="24"/>
                <w:szCs w:val="24"/>
              </w:rPr>
              <w:t>Дубновицкий</w:t>
            </w:r>
            <w:proofErr w:type="spellEnd"/>
          </w:p>
        </w:tc>
      </w:tr>
    </w:tbl>
    <w:p w14:paraId="07D20EB8" w14:textId="77777777" w:rsidP="00CB7CEC" w:rsidR="00D11973" w:rsidRDefault="00D11973" w:rsidRPr="00D54D25">
      <w:pPr>
        <w:spacing w:after="0" w:line="240" w:lineRule="auto"/>
      </w:pPr>
    </w:p>
    <w:p w14:paraId="208B4CBD" w14:textId="77777777" w:rsidP="00CB7CEC" w:rsidR="002F5390" w:rsidRDefault="002F5390" w:rsidRPr="00C03E9E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Директору </w:t>
      </w:r>
      <w:r w:rsidR="00FA78DB">
        <w:rPr>
          <w:rFonts w:ascii="Times New Roman" w:hAnsi="Times New Roman"/>
          <w:sz w:val="24"/>
          <w:szCs w:val="24"/>
        </w:rPr>
        <w:t>(ректору)</w:t>
      </w:r>
      <w:r w:rsidR="00C733B6">
        <w:rPr>
          <w:rFonts w:ascii="Times New Roman" w:hAnsi="Times New Roman"/>
          <w:sz w:val="24"/>
          <w:szCs w:val="24"/>
        </w:rPr>
        <w:t>_____________________</w:t>
      </w:r>
      <w:r w:rsidR="00C03E9E" w:rsidRPr="00C03E9E">
        <w:rPr>
          <w:rFonts w:ascii="Times New Roman" w:hAnsi="Times New Roman"/>
          <w:sz w:val="28"/>
          <w:szCs w:val="24"/>
          <w:u w:val="single"/>
        </w:rPr>
        <w:t xml:space="preserve"> </w:t>
      </w:r>
      <w:proofErr w:type="spellStart"/>
      <w:r w:rsidR="00C03E9E" w:rsidRPr="00C03E9E">
        <w:rPr>
          <w:rFonts w:ascii="Times New Roman" w:hAnsi="Times New Roman"/>
          <w:sz w:val="28"/>
          <w:szCs w:val="24"/>
          <w:u w:val="single"/>
        </w:rPr>
        <w:t>БрГТУ</w:t>
      </w:r>
      <w:proofErr w:type="spellEnd"/>
      <w:r w:rsidR="00C733B6">
        <w:rPr>
          <w:rFonts w:ascii="Times New Roman" w:hAnsi="Times New Roman"/>
          <w:sz w:val="28"/>
          <w:szCs w:val="24"/>
          <w:u w:val="single"/>
        </w:rPr>
        <w:t>________________________________</w:t>
      </w:r>
      <w:r w:rsidR="00C03E9E" w:rsidRPr="00C03E9E">
        <w:rPr>
          <w:rFonts w:ascii="Times New Roman" w:hAnsi="Times New Roman"/>
          <w:color w:val="FFFFFF"/>
          <w:sz w:val="28"/>
          <w:szCs w:val="24"/>
          <w:u w:val="single"/>
        </w:rPr>
        <w:t>.</w:t>
      </w:r>
    </w:p>
    <w:p w14:paraId="1B0BA25D" w14:textId="77777777" w:rsidP="00CB7CEC" w:rsidR="002F5390" w:rsidRDefault="002F5390" w:rsidRPr="002F5390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(наименование учреждения образования)</w:t>
      </w:r>
    </w:p>
    <w:p w14:paraId="28608A00" w14:textId="52DBDE56" w:rsidP="00CB7CEC" w:rsidR="00280732" w:rsidRDefault="001F4F6D" w:rsidRPr="0028073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2F5390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    </w:t>
      </w:r>
      <w:r w:rsidR="00EA0E9B" w:rsidRPr="004763FE">
        <w:rPr>
          <w:rFonts w:ascii="Times New Roman" w:hAnsi="Times New Roman"/>
          <w:bCs/>
          <w:sz w:val="24"/>
          <w:szCs w:val="24"/>
          <w:u w:val="single"/>
          <w:lang w:val="en-US"/>
        </w:rPr>
        <w:t>rthb</w:t>
      </w:r>
      <w:r>
        <w:rPr>
          <w:rFonts w:ascii="Times New Roman" w:hAnsi="Times New Roman"/>
          <w:sz w:val="24"/>
          <w:szCs w:val="24"/>
        </w:rPr>
        <w:t xml:space="preserve">  </w:t>
      </w:r>
      <w:r w:rsidR="002F5390">
        <w:rPr>
          <w:rFonts w:ascii="Times New Roman" w:hAnsi="Times New Roman"/>
          <w:sz w:val="24"/>
          <w:szCs w:val="24"/>
        </w:rPr>
        <w:t xml:space="preserve"> </w:t>
      </w:r>
    </w:p>
    <w:p w14:paraId="1A9AEF07" w14:textId="77777777" w:rsidP="00CB7CEC" w:rsidR="002F5390" w:rsidRDefault="002F53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E40ED1">
        <w:rPr>
          <w:rFonts w:ascii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E40ED1">
        <w:rPr>
          <w:rFonts w:ascii="Times New Roman" w:hAnsi="Times New Roman"/>
          <w:sz w:val="16"/>
          <w:szCs w:val="16"/>
        </w:rPr>
        <w:t xml:space="preserve">(фамилия, собственное имя, отчество, </w:t>
      </w:r>
      <w:proofErr w:type="gramStart"/>
      <w:r w:rsidR="00E40ED1">
        <w:rPr>
          <w:rFonts w:ascii="Times New Roman" w:hAnsi="Times New Roman"/>
          <w:sz w:val="16"/>
          <w:szCs w:val="16"/>
        </w:rPr>
        <w:t>если</w:t>
      </w:r>
      <w:r w:rsidR="0095051E">
        <w:rPr>
          <w:rFonts w:ascii="Times New Roman" w:hAnsi="Times New Roman"/>
          <w:sz w:val="16"/>
          <w:szCs w:val="16"/>
        </w:rPr>
        <w:t xml:space="preserve"> </w:t>
      </w:r>
      <w:r w:rsidR="00E40ED1">
        <w:rPr>
          <w:rFonts w:ascii="Times New Roman" w:hAnsi="Times New Roman"/>
          <w:sz w:val="16"/>
          <w:szCs w:val="16"/>
        </w:rPr>
        <w:t xml:space="preserve"> такое</w:t>
      </w:r>
      <w:proofErr w:type="gramEnd"/>
      <w:r w:rsidR="00E40ED1">
        <w:rPr>
          <w:rFonts w:ascii="Times New Roman" w:hAnsi="Times New Roman"/>
          <w:sz w:val="16"/>
          <w:szCs w:val="16"/>
        </w:rPr>
        <w:t xml:space="preserve"> имеется)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44D0AEE4" w14:textId="2CEB5B7F" w:rsidP="00206769" w:rsidR="001F4F6D" w:rsidRDefault="0082360F" w:rsidRPr="00420C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который(</w:t>
      </w:r>
      <w:proofErr w:type="spellStart"/>
      <w:r>
        <w:rPr>
          <w:rFonts w:ascii="Times New Roman" w:hAnsi="Times New Roman"/>
          <w:sz w:val="24"/>
          <w:szCs w:val="24"/>
        </w:rPr>
        <w:t>ая</w:t>
      </w:r>
      <w:proofErr w:type="spellEnd"/>
      <w:r>
        <w:rPr>
          <w:rFonts w:ascii="Times New Roman" w:hAnsi="Times New Roman"/>
          <w:sz w:val="24"/>
          <w:szCs w:val="24"/>
        </w:rPr>
        <w:t>) проживает по адресу</w:t>
      </w:r>
      <w:r w:rsidR="001F4F6D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gewrg</w:t>
      </w:r>
      <w:r w:rsidR="00420CCC" w:rsidRPr="00420CCC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420CCC">
        <w:rPr>
          <w:rFonts w:ascii="Times New Roman" w:hAnsi="Times New Roman"/>
          <w:sz w:val="24"/>
          <w:szCs w:val="24"/>
          <w:u w:val="single"/>
          <w:lang w:val="en-US"/>
        </w:rPr>
        <w:t>gter</w:t>
      </w:r>
      <w:bookmarkStart w:id="0" w:name="_GoBack"/>
      <w:bookmarkEnd w:id="0"/>
    </w:p>
    <w:p w14:paraId="14D24862" w14:textId="77777777" w:rsidP="00206769" w:rsidR="00206769" w:rsidRDefault="00206769" w:rsidRPr="00206769">
      <w:pPr>
        <w:spacing w:after="0" w:line="240" w:lineRule="auto"/>
        <w:rPr>
          <w:rFonts w:ascii="Times New Roman" w:hAnsi="Times New Roman"/>
          <w:spacing w:val="-4"/>
          <w:sz w:val="16"/>
          <w:szCs w:val="16"/>
        </w:rPr>
      </w:pPr>
      <w:r w:rsidRPr="00206769">
        <w:rPr>
          <w:rFonts w:ascii="Times New Roman" w:hAnsi="Times New Roman"/>
          <w:spacing w:val="-4"/>
          <w:sz w:val="16"/>
          <w:szCs w:val="16"/>
        </w:rPr>
        <w:t xml:space="preserve">                  </w:t>
      </w:r>
      <w:r w:rsidR="00C733B6">
        <w:rPr>
          <w:rFonts w:ascii="Times New Roman" w:hAnsi="Times New Roman"/>
          <w:spacing w:val="-4"/>
          <w:sz w:val="16"/>
          <w:szCs w:val="16"/>
        </w:rPr>
        <w:t xml:space="preserve">            </w:t>
      </w:r>
      <w:r w:rsidRPr="00206769"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4"/>
          <w:sz w:val="16"/>
          <w:szCs w:val="16"/>
        </w:rPr>
        <w:t xml:space="preserve">         </w:t>
      </w:r>
      <w:r w:rsidRPr="00206769">
        <w:rPr>
          <w:rFonts w:ascii="Times New Roman" w:hAnsi="Times New Roman"/>
          <w:spacing w:val="-4"/>
          <w:sz w:val="16"/>
          <w:szCs w:val="16"/>
        </w:rPr>
        <w:t>(почтовый индекс, адрес места жительства, в соответствии со штампом о регистрации, домашний телефон)</w:t>
      </w:r>
    </w:p>
    <w:p w14:paraId="622F8C20" w14:textId="6CAE1519" w:rsidP="008C19EA" w:rsidR="008C19EA" w:rsidRDefault="0082360F" w:rsidRPr="00781319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и закончил(а)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wer</w:t>
      </w:r>
    </w:p>
    <w:p w14:paraId="551F8E20" w14:textId="77777777" w:rsidP="00E40ED1" w:rsidR="0082360F" w:rsidRDefault="0082360F" w:rsidRPr="0082360F">
      <w:pPr>
        <w:spacing w:after="0" w:line="192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</w:t>
      </w:r>
      <w:r w:rsidR="002D65E0">
        <w:rPr>
          <w:rFonts w:ascii="Times New Roman" w:hAnsi="Times New Roman"/>
          <w:sz w:val="16"/>
          <w:szCs w:val="16"/>
        </w:rPr>
        <w:t xml:space="preserve">      </w:t>
      </w:r>
      <w:r w:rsidR="00C87C1C">
        <w:rPr>
          <w:rFonts w:ascii="Times New Roman" w:hAnsi="Times New Roman"/>
          <w:sz w:val="16"/>
          <w:szCs w:val="16"/>
        </w:rPr>
        <w:t xml:space="preserve">     (год окончания, наимено</w:t>
      </w:r>
      <w:r>
        <w:rPr>
          <w:rFonts w:ascii="Times New Roman" w:hAnsi="Times New Roman"/>
          <w:sz w:val="16"/>
          <w:szCs w:val="16"/>
        </w:rPr>
        <w:t>вание учреждения образования)</w:t>
      </w:r>
    </w:p>
    <w:p w14:paraId="369C4E0C" w14:textId="77777777" w:rsidP="00D11973" w:rsidR="0082360F" w:rsidRDefault="0082360F" w:rsidRPr="00D119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B7CEC">
        <w:rPr>
          <w:rFonts w:ascii="Times New Roman" w:hAnsi="Times New Roman"/>
          <w:b/>
          <w:sz w:val="28"/>
          <w:szCs w:val="28"/>
        </w:rPr>
        <w:t>ЗАЯВЛЕНИЕ</w:t>
      </w:r>
    </w:p>
    <w:p w14:paraId="416DCFCA" w14:textId="77777777" w:rsidP="00781319" w:rsidR="00781319" w:rsidRDefault="0082360F" w:rsidRPr="0078131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Прошу допустить меня к вступительным ис</w:t>
      </w:r>
      <w:r w:rsidR="00C87C1C">
        <w:rPr>
          <w:rFonts w:ascii="Times New Roman" w:hAnsi="Times New Roman"/>
          <w:sz w:val="24"/>
          <w:szCs w:val="24"/>
        </w:rPr>
        <w:t>пытаниям и участию в конкурсе для</w:t>
      </w:r>
      <w:r>
        <w:rPr>
          <w:rFonts w:ascii="Times New Roman" w:hAnsi="Times New Roman"/>
          <w:sz w:val="24"/>
          <w:szCs w:val="24"/>
        </w:rPr>
        <w:t xml:space="preserve"> получени</w:t>
      </w:r>
      <w:r w:rsidR="00C87C1C">
        <w:rPr>
          <w:rFonts w:ascii="Times New Roman" w:hAnsi="Times New Roman"/>
          <w:sz w:val="24"/>
          <w:szCs w:val="24"/>
        </w:rPr>
        <w:t>я среднего специального образования</w:t>
      </w:r>
      <w:r>
        <w:rPr>
          <w:rFonts w:ascii="Times New Roman" w:hAnsi="Times New Roman"/>
          <w:sz w:val="24"/>
          <w:szCs w:val="24"/>
        </w:rPr>
        <w:t xml:space="preserve"> по специальности</w:t>
      </w:r>
      <w:r w:rsidR="00C87C1C">
        <w:rPr>
          <w:rFonts w:ascii="Times New Roman" w:hAnsi="Times New Roman"/>
          <w:sz w:val="24"/>
          <w:szCs w:val="24"/>
        </w:rPr>
        <w:t xml:space="preserve"> (направлению специальности</w:t>
      </w:r>
      <w:r w:rsidR="001148E4">
        <w:rPr>
          <w:rFonts w:ascii="Times New Roman" w:hAnsi="Times New Roman"/>
          <w:sz w:val="24"/>
          <w:szCs w:val="24"/>
        </w:rPr>
        <w:t>)</w:t>
      </w:r>
      <w:r w:rsidR="00271884" w:rsidRPr="00271884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81319" w:rsidRPr="00271884">
        <w:rPr>
          <w:rFonts w:ascii="Times New Roman" w:hAnsi="Times New Roman"/>
          <w:sz w:val="24"/>
          <w:szCs w:val="24"/>
          <w:u w:val="single"/>
          <w:lang w:val="en-US"/>
        </w:rPr>
        <w:t>1231</w:t>
      </w:r>
    </w:p>
    <w:p w14:paraId="3EB20F36" w14:textId="77777777" w:rsidP="00CB7CEC" w:rsidR="0082360F" w:rsidRDefault="0082360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Pr="008C19EA">
        <w:rPr>
          <w:rFonts w:ascii="Times New Roman" w:hAnsi="Times New Roman"/>
          <w:sz w:val="24"/>
          <w:szCs w:val="24"/>
          <w:u w:val="single"/>
        </w:rPr>
        <w:t>дневной</w:t>
      </w:r>
      <w:r>
        <w:rPr>
          <w:rFonts w:ascii="Times New Roman" w:hAnsi="Times New Roman"/>
          <w:sz w:val="24"/>
          <w:szCs w:val="24"/>
        </w:rPr>
        <w:t>, вечерней, заочной</w:t>
      </w:r>
      <w:r w:rsidR="00C87C1C">
        <w:rPr>
          <w:rFonts w:ascii="Times New Roman" w:hAnsi="Times New Roman"/>
          <w:sz w:val="24"/>
          <w:szCs w:val="24"/>
        </w:rPr>
        <w:t xml:space="preserve"> (дистанционной)</w:t>
      </w:r>
      <w:r>
        <w:rPr>
          <w:rFonts w:ascii="Times New Roman" w:hAnsi="Times New Roman"/>
          <w:sz w:val="24"/>
          <w:szCs w:val="24"/>
        </w:rPr>
        <w:t xml:space="preserve"> форме </w:t>
      </w:r>
      <w:r w:rsidR="00C87C1C">
        <w:rPr>
          <w:rFonts w:ascii="Times New Roman" w:hAnsi="Times New Roman"/>
          <w:sz w:val="24"/>
          <w:szCs w:val="24"/>
        </w:rPr>
        <w:t xml:space="preserve">получения образования </w:t>
      </w:r>
      <w:r>
        <w:rPr>
          <w:rFonts w:ascii="Times New Roman" w:hAnsi="Times New Roman"/>
          <w:sz w:val="24"/>
          <w:szCs w:val="24"/>
        </w:rPr>
        <w:t>(</w:t>
      </w:r>
      <w:r w:rsidRPr="00C87C1C">
        <w:rPr>
          <w:rFonts w:ascii="Times New Roman" w:hAnsi="Times New Roman"/>
          <w:sz w:val="20"/>
          <w:szCs w:val="20"/>
        </w:rPr>
        <w:t>нужное подчеркнуть</w:t>
      </w:r>
      <w:r>
        <w:rPr>
          <w:rFonts w:ascii="Times New Roman" w:hAnsi="Times New Roman"/>
          <w:sz w:val="24"/>
          <w:szCs w:val="24"/>
        </w:rPr>
        <w:t>).</w:t>
      </w:r>
    </w:p>
    <w:p w14:paraId="4FFE5F5C" w14:textId="77777777" w:rsidP="00CB7CEC" w:rsidR="0082360F" w:rsidRDefault="0082360F">
      <w:pPr>
        <w:spacing w:after="0"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Вступительные испытания буду сдавать на белорусском, русском языке (</w:t>
      </w:r>
      <w:r w:rsidRPr="00D11973">
        <w:rPr>
          <w:rFonts w:ascii="Times New Roman" w:hAnsi="Times New Roman"/>
          <w:sz w:val="20"/>
          <w:szCs w:val="20"/>
        </w:rPr>
        <w:t>нужное подчеркнуть</w:t>
      </w:r>
      <w:r>
        <w:rPr>
          <w:rFonts w:ascii="Times New Roman" w:hAnsi="Times New Roman"/>
          <w:sz w:val="24"/>
          <w:szCs w:val="24"/>
        </w:rPr>
        <w:t>).</w:t>
      </w:r>
    </w:p>
    <w:p w14:paraId="6C9D36F8" w14:textId="77777777" w:rsidP="00CB7CEC" w:rsidR="0082360F" w:rsidRDefault="0082360F">
      <w:pPr>
        <w:spacing w:after="0"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себе сообщаю следующие сведения:</w:t>
      </w:r>
    </w:p>
    <w:p w14:paraId="6652AD2C" w14:textId="2B1A3CC8" w:rsidP="00CB7CEC" w:rsidR="00A111DF" w:rsidRDefault="00A27560" w:rsidRPr="0027188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число, месяц, год рождения</w:t>
      </w:r>
      <w:r w:rsidR="00271884" w:rsidRPr="00271884">
        <w:rPr>
          <w:rFonts w:ascii="Times New Roman" w:hAnsi="Times New Roman"/>
          <w:sz w:val="24"/>
          <w:szCs w:val="24"/>
        </w:rPr>
        <w:t xml:space="preserve"> </w:t>
      </w:r>
      <w:r w:rsidR="00271884" w:rsidRPr="00781319">
        <w:rPr>
          <w:rFonts w:ascii="Times New Roman" w:hAnsi="Times New Roman"/>
          <w:sz w:val="24"/>
          <w:szCs w:val="24"/>
          <w:u w:val="single"/>
          <w:lang w:val="en-US"/>
        </w:rPr>
        <w:t>gergewrgewr</w:t>
      </w:r>
    </w:p>
    <w:p w14:paraId="0CCA4C2D" w14:textId="391CA48D" w:rsidP="00CB7CEC" w:rsidR="00A27560" w:rsidRDefault="00A275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работы, занимаемая должность (профессия)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gwe</w:t>
      </w:r>
    </w:p>
    <w:p w14:paraId="47D90FFF" w14:textId="607BEBCB" w:rsidP="00CB7CEC" w:rsidR="0058398B" w:rsidRDefault="00A275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трудовой стаж по профилю избранной специальности</w:t>
      </w:r>
      <w:r w:rsidR="00280732" w:rsidRPr="00280732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rewgew</w:t>
      </w:r>
      <w:r w:rsidR="0058398B">
        <w:rPr>
          <w:rFonts w:ascii="Times New Roman" w:hAnsi="Times New Roman"/>
          <w:sz w:val="24"/>
          <w:szCs w:val="24"/>
        </w:rPr>
        <w:t xml:space="preserve">                    </w:t>
      </w:r>
    </w:p>
    <w:p w14:paraId="6D478592" w14:textId="66A9CE9C" w:rsidP="00C46C90" w:rsidR="00A27560" w:rsidRDefault="00A27560" w:rsidRPr="00271884">
      <w:pPr>
        <w:tabs>
          <w:tab w:pos="8250" w:val="left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нуждаюсь в общежитии (да, нет)</w:t>
      </w:r>
      <w:r w:rsidR="00271884" w:rsidRPr="00271884">
        <w:rPr>
          <w:rFonts w:ascii="Times New Roman" w:hAnsi="Times New Roman"/>
          <w:sz w:val="24"/>
          <w:szCs w:val="24"/>
        </w:rPr>
        <w:t xml:space="preserve"> </w:t>
      </w:r>
      <w:r w:rsidR="00271884" w:rsidRPr="00271884">
        <w:rPr>
          <w:rFonts w:ascii="Times New Roman" w:hAnsi="Times New Roman"/>
          <w:sz w:val="24"/>
          <w:szCs w:val="24"/>
          <w:u w:val="single"/>
          <w:lang w:val="en-US"/>
        </w:rPr>
        <w:t>-</w:t>
      </w:r>
    </w:p>
    <w:p w14:paraId="6BDC2D5E" w14:textId="77777777" w:rsidP="00C46C90" w:rsidR="00A27560" w:rsidRDefault="00C87C1C">
      <w:pPr>
        <w:tabs>
          <w:tab w:pos="5174" w:val="center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родители:</w:t>
      </w:r>
      <w:r w:rsidR="00C46C90">
        <w:rPr>
          <w:rFonts w:ascii="Times New Roman" w:hAnsi="Times New Roman"/>
          <w:sz w:val="24"/>
          <w:szCs w:val="24"/>
        </w:rPr>
        <w:tab/>
      </w:r>
    </w:p>
    <w:p w14:paraId="78C56EC0" w14:textId="78199102" w:rsidP="00CB7CEC" w:rsidR="00C87C1C" w:rsidRDefault="00A275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отец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rgwe</w:t>
      </w:r>
    </w:p>
    <w:p w14:paraId="4936A27A" w14:textId="77777777" w:rsidP="00A27560" w:rsidR="00A27560" w:rsidRDefault="00A27560">
      <w:pPr>
        <w:spacing w:after="0" w:line="192" w:lineRule="auto"/>
        <w:jc w:val="center"/>
        <w:rPr>
          <w:rFonts w:ascii="Times New Roman" w:hAnsi="Times New Roman"/>
          <w:sz w:val="16"/>
          <w:szCs w:val="16"/>
        </w:rPr>
      </w:pPr>
      <w:r w:rsidRPr="00A27560">
        <w:rPr>
          <w:rFonts w:ascii="Times New Roman" w:hAnsi="Times New Roman"/>
          <w:sz w:val="16"/>
          <w:szCs w:val="16"/>
        </w:rPr>
        <w:t>(фамилия, имя, отчество</w:t>
      </w:r>
      <w:r w:rsidR="00C87C1C">
        <w:rPr>
          <w:rFonts w:ascii="Times New Roman" w:hAnsi="Times New Roman"/>
          <w:sz w:val="16"/>
          <w:szCs w:val="16"/>
        </w:rPr>
        <w:t xml:space="preserve"> (если таковое имеется)</w:t>
      </w:r>
      <w:r w:rsidRPr="00A27560">
        <w:rPr>
          <w:rFonts w:ascii="Times New Roman" w:hAnsi="Times New Roman"/>
          <w:sz w:val="16"/>
          <w:szCs w:val="16"/>
        </w:rPr>
        <w:t>)</w:t>
      </w:r>
    </w:p>
    <w:p w14:paraId="5003FD5C" w14:textId="1C2A01CE" w:rsidP="00D11973" w:rsidR="00C87C1C" w:rsidRDefault="00C87C1C" w:rsidRPr="00C87C1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проживает по адресу: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1884">
        <w:rPr>
          <w:rFonts w:ascii="Times New Roman" w:hAnsi="Times New Roman"/>
          <w:sz w:val="24"/>
          <w:szCs w:val="24"/>
          <w:u w:val="single"/>
          <w:lang w:val="en-US"/>
        </w:rPr>
        <w:t>rgwesgewrg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441B807F" w14:textId="7E7C0D5C" w:rsidP="00CB7CEC" w:rsidR="00A27560" w:rsidRDefault="00A27560" w:rsidRPr="0078131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мать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rgewr</w:t>
      </w:r>
    </w:p>
    <w:p w14:paraId="6E1D6C50" w14:textId="77777777" w:rsidP="00A27560" w:rsidR="00A27560" w:rsidRDefault="00A27560">
      <w:pPr>
        <w:spacing w:after="0" w:line="192" w:lineRule="auto"/>
        <w:jc w:val="center"/>
        <w:rPr>
          <w:rFonts w:ascii="Times New Roman" w:hAnsi="Times New Roman"/>
          <w:sz w:val="16"/>
          <w:szCs w:val="16"/>
        </w:rPr>
      </w:pPr>
      <w:r w:rsidRPr="00A27560">
        <w:rPr>
          <w:rFonts w:ascii="Times New Roman" w:hAnsi="Times New Roman"/>
          <w:sz w:val="16"/>
          <w:szCs w:val="16"/>
        </w:rPr>
        <w:t>(фамилия, имя, отчество</w:t>
      </w:r>
      <w:r w:rsidR="00D11973">
        <w:rPr>
          <w:rFonts w:ascii="Times New Roman" w:hAnsi="Times New Roman"/>
          <w:sz w:val="16"/>
          <w:szCs w:val="16"/>
        </w:rPr>
        <w:t xml:space="preserve"> </w:t>
      </w:r>
      <w:r w:rsidR="00C87C1C">
        <w:rPr>
          <w:rFonts w:ascii="Times New Roman" w:hAnsi="Times New Roman"/>
          <w:sz w:val="16"/>
          <w:szCs w:val="16"/>
        </w:rPr>
        <w:t>(если таковое имеется)</w:t>
      </w:r>
      <w:r w:rsidRPr="00A27560">
        <w:rPr>
          <w:rFonts w:ascii="Times New Roman" w:hAnsi="Times New Roman"/>
          <w:sz w:val="16"/>
          <w:szCs w:val="16"/>
        </w:rPr>
        <w:t>)</w:t>
      </w:r>
    </w:p>
    <w:p w14:paraId="79D133A4" w14:textId="0846B8BE" w:rsidP="00D11973" w:rsidR="00C87C1C" w:rsidRDefault="00D11973" w:rsidRPr="007813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C87C1C">
        <w:rPr>
          <w:rFonts w:ascii="Times New Roman" w:hAnsi="Times New Roman"/>
          <w:sz w:val="24"/>
          <w:szCs w:val="24"/>
        </w:rPr>
        <w:t>роживает по адресу</w:t>
      </w:r>
      <w:r w:rsidR="005839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781319">
        <w:rPr>
          <w:rFonts w:ascii="Times New Roman" w:hAnsi="Times New Roman"/>
          <w:sz w:val="24"/>
          <w:szCs w:val="24"/>
          <w:u w:val="single"/>
          <w:lang w:val="en-US"/>
        </w:rPr>
        <w:t>rgewrsgewrg</w:t>
      </w:r>
      <w:proofErr w:type="spellEnd"/>
    </w:p>
    <w:p w14:paraId="69B72112" w14:textId="28983374" w:rsidP="00CB7CEC" w:rsidR="00A27560" w:rsidRDefault="00A27560" w:rsidRPr="007813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имею право на льготы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 xml:space="preserve"> -.</w:t>
      </w:r>
    </w:p>
    <w:p w14:paraId="317CB18A" w14:textId="2243409B" w:rsidP="002D65E0" w:rsidR="002D65E0" w:rsidRDefault="00A27560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данные документа, удостоверяющего личность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rgewrgewrgewrwtgherthgwretqetwqrwer</w:t>
      </w:r>
      <w:r w:rsidR="00D11973">
        <w:rPr>
          <w:rFonts w:ascii="Times New Roman" w:hAnsi="Times New Roman"/>
          <w:sz w:val="16"/>
          <w:szCs w:val="16"/>
        </w:rPr>
        <w:t xml:space="preserve">     </w:t>
      </w:r>
    </w:p>
    <w:p w14:paraId="17B3DA98" w14:textId="77777777" w:rsidP="002D65E0" w:rsidR="00D11973" w:rsidRDefault="00D11973" w:rsidRPr="00D11973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(серия (при наличии), номер, дата выдачи, наименование    государственного органа, его выдавшего, идентификационный номер (при наличии))</w:t>
      </w:r>
    </w:p>
    <w:p w14:paraId="69D5BC6D" w14:textId="77777777" w:rsidP="00A27560" w:rsidR="00CB7CEC" w:rsidRDefault="00CB7CEC" w:rsidRPr="002648C5">
      <w:pPr>
        <w:spacing w:after="0"/>
        <w:rPr>
          <w:rFonts w:ascii="Times New Roman" w:hAnsi="Times New Roman"/>
          <w:sz w:val="14"/>
          <w:szCs w:val="24"/>
        </w:rPr>
      </w:pPr>
    </w:p>
    <w:p w14:paraId="47AA9F2D" w14:textId="77777777" w:rsidP="00A27560" w:rsidR="001148E4" w:rsidRDefault="001148E4">
      <w:pPr>
        <w:spacing w:after="0"/>
        <w:rPr>
          <w:rFonts w:ascii="Times New Roman" w:hAnsi="Times New Roman"/>
          <w:sz w:val="24"/>
          <w:szCs w:val="24"/>
        </w:rPr>
      </w:pPr>
    </w:p>
    <w:p w14:paraId="77A96BAB" w14:textId="77777777" w:rsidP="00A27560" w:rsidR="00A27560" w:rsidRDefault="00A2756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правилами приема и порядком подачи апелляции ознакомлен(а)</w:t>
      </w:r>
    </w:p>
    <w:p w14:paraId="399475A9" w14:textId="77777777" w:rsidP="00A27560" w:rsidR="00CB7CEC" w:rsidRDefault="00CB7CEC">
      <w:pPr>
        <w:spacing w:after="0" w:line="192" w:lineRule="auto"/>
        <w:rPr>
          <w:rFonts w:ascii="Times New Roman" w:hAnsi="Times New Roman"/>
          <w:sz w:val="24"/>
          <w:szCs w:val="24"/>
        </w:rPr>
      </w:pPr>
    </w:p>
    <w:p w14:paraId="0F7295A9" w14:textId="2FF2A3AD" w:rsidP="00A27560" w:rsidR="00A27560" w:rsidRDefault="00781319">
      <w:pPr>
        <w:spacing w:after="0" w:line="19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rtger</w:t>
      </w:r>
      <w:r w:rsidR="00A27560">
        <w:rPr>
          <w:rFonts w:ascii="Times New Roman" w:hAnsi="Times New Roman"/>
          <w:sz w:val="24"/>
          <w:szCs w:val="24"/>
        </w:rPr>
        <w:t xml:space="preserve">                           </w:t>
      </w:r>
      <w:r w:rsidR="00A111DF">
        <w:rPr>
          <w:rFonts w:ascii="Times New Roman" w:hAnsi="Times New Roman"/>
          <w:sz w:val="24"/>
          <w:szCs w:val="24"/>
        </w:rPr>
        <w:t xml:space="preserve">                            </w:t>
      </w:r>
      <w:r w:rsidR="00A27560">
        <w:rPr>
          <w:rFonts w:ascii="Times New Roman" w:hAnsi="Times New Roman"/>
          <w:sz w:val="24"/>
          <w:szCs w:val="24"/>
        </w:rPr>
        <w:t xml:space="preserve">     ____________________________________</w:t>
      </w:r>
    </w:p>
    <w:p w14:paraId="020DF9DA" w14:textId="26776386" w:rsidP="00781319" w:rsidR="00FA3C56" w:rsidRDefault="00A27560" w:rsidRPr="00781319">
      <w:pPr>
        <w:spacing w:after="0" w:line="192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</w:t>
      </w:r>
      <w:r w:rsidRPr="00A27560">
        <w:rPr>
          <w:rFonts w:ascii="Times New Roman" w:hAnsi="Times New Roman"/>
          <w:sz w:val="16"/>
          <w:szCs w:val="16"/>
        </w:rPr>
        <w:t>(подпись абитуриента)</w:t>
      </w:r>
    </w:p>
    <w:sectPr w:rsidR="00FA3C56" w:rsidRPr="00781319" w:rsidSect="00D11973">
      <w:pgSz w:h="16838" w:w="11906"/>
      <w:pgMar w:bottom="426" w:footer="708" w:gutter="0" w:header="708" w:left="1134" w:right="424" w:top="9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732"/>
    <w:rsid w:val="00020135"/>
    <w:rsid w:val="000744DD"/>
    <w:rsid w:val="000967DE"/>
    <w:rsid w:val="00102699"/>
    <w:rsid w:val="001148E4"/>
    <w:rsid w:val="001367CC"/>
    <w:rsid w:val="001F4F6D"/>
    <w:rsid w:val="00206769"/>
    <w:rsid w:val="002648C5"/>
    <w:rsid w:val="00271884"/>
    <w:rsid w:val="00280732"/>
    <w:rsid w:val="002A5900"/>
    <w:rsid w:val="002D65E0"/>
    <w:rsid w:val="002F5390"/>
    <w:rsid w:val="00363701"/>
    <w:rsid w:val="00420CCC"/>
    <w:rsid w:val="004763FE"/>
    <w:rsid w:val="004D7666"/>
    <w:rsid w:val="0058398B"/>
    <w:rsid w:val="005A6500"/>
    <w:rsid w:val="005D07F3"/>
    <w:rsid w:val="005E07E9"/>
    <w:rsid w:val="005E501B"/>
    <w:rsid w:val="006D4206"/>
    <w:rsid w:val="0070547C"/>
    <w:rsid w:val="00776107"/>
    <w:rsid w:val="00781319"/>
    <w:rsid w:val="007D65AD"/>
    <w:rsid w:val="0082360F"/>
    <w:rsid w:val="008C19EA"/>
    <w:rsid w:val="0095051E"/>
    <w:rsid w:val="00984056"/>
    <w:rsid w:val="009A7B04"/>
    <w:rsid w:val="009B6A88"/>
    <w:rsid w:val="00A111DF"/>
    <w:rsid w:val="00A26C9D"/>
    <w:rsid w:val="00A27560"/>
    <w:rsid w:val="00AA20AB"/>
    <w:rsid w:val="00C03E9E"/>
    <w:rsid w:val="00C42DE2"/>
    <w:rsid w:val="00C46C90"/>
    <w:rsid w:val="00C733B6"/>
    <w:rsid w:val="00C87C1C"/>
    <w:rsid w:val="00CB7CEC"/>
    <w:rsid w:val="00CD19CB"/>
    <w:rsid w:val="00D11973"/>
    <w:rsid w:val="00D12BC1"/>
    <w:rsid w:val="00D54D25"/>
    <w:rsid w:val="00E12A7B"/>
    <w:rsid w:val="00E37BE6"/>
    <w:rsid w:val="00E40ED1"/>
    <w:rsid w:val="00E8793A"/>
    <w:rsid w:val="00EA0E9B"/>
    <w:rsid w:val="00EA4275"/>
    <w:rsid w:val="00EE586D"/>
    <w:rsid w:val="00F8793E"/>
    <w:rsid w:val="00FA3C56"/>
    <w:rsid w:val="00FA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87AC0A7"/>
  <w15:docId w15:val="{23FF19EB-4924-4EA4-B7E8-B53D9B91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Times New Roman" w:eastAsia="Calibri" w:hAnsi="Calibri"/>
        <w:lang w:bidi="ar-SA" w:eastAsia="ru-RU" w:val="ru-RU"/>
      </w:rPr>
    </w:rPrDefault>
    <w:pPrDefault/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a" w:type="paragraph">
    <w:name w:val="Normal"/>
    <w:qFormat/>
    <w:rsid w:val="00F8793E"/>
    <w:pPr>
      <w:spacing w:after="200" w:line="276" w:lineRule="auto"/>
    </w:pPr>
    <w:rPr>
      <w:sz w:val="22"/>
      <w:szCs w:val="22"/>
      <w:lang w:eastAsia="en-US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59"/>
    <w:rsid w:val="002F539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4" w:type="character">
    <w:name w:val="Placeholder Text"/>
    <w:basedOn w:val="a0"/>
    <w:uiPriority w:val="99"/>
    <w:semiHidden/>
    <w:rsid w:val="001F4F6D"/>
    <w:rPr>
      <w:color w:val="808080"/>
    </w:rPr>
  </w:style>
  <w:style w:styleId="a5" w:type="paragraph">
    <w:name w:val="Balloon Text"/>
    <w:basedOn w:val="a"/>
    <w:link w:val="a6"/>
    <w:uiPriority w:val="99"/>
    <w:semiHidden/>
    <w:unhideWhenUsed/>
    <w:rsid w:val="001F4F6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a6" w:type="character">
    <w:name w:val="Текст выноски Знак"/>
    <w:basedOn w:val="a0"/>
    <w:link w:val="a5"/>
    <w:uiPriority w:val="99"/>
    <w:semiHidden/>
    <w:rsid w:val="001F4F6D"/>
    <w:rPr>
      <w:rFonts w:ascii="Tahoma" w:cs="Tahoma" w:hAnsi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_rels/settings.xml.rels><?xml version="1.0" encoding="UTF-8" standalone="no"?>
<Relationships xmlns="http://schemas.openxmlformats.org/package/2006/relationships">
<Relationship Id="rId1" Target="file:///G:/&#1055;&#1056;&#1048;&#1045;&#1052;&#1053;&#1040;&#1071;%20&#1050;&#1054;&#1052;&#1048;&#1057;&#1057;&#1048;&#1071;/&#1087;&#1088;&#1080;&#1077;&#1084;%202019/&#1041;&#1083;&#1072;&#1085;&#1082;&#1080;%20&#1076;&#1086;&#1082;&#1091;&#1084;&#1077;&#1085;&#1090;&#1086;&#1074;%202019/&#1047;&#1072;&#1103;&#1074;&#1083;&#1077;&#1085;&#1080;&#1077;%20&#1096;&#1072;&#1073;&#1083;&#1086;&#1085;.dotx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5A039-490E-40AC-B58F-861DD869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шаблон.dotx</Template>
  <TotalTime>42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Reanimator Extreme Edition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2020-07-17T08:04:00Z</dcterms:created>
  <dc:creator>Admin</dc:creator>
  <cp:lastModifiedBy>Evgeni Nikonovich</cp:lastModifiedBy>
  <cp:lastPrinted>2019-08-03T11:17:00Z</cp:lastPrinted>
  <dcterms:modified xsi:type="dcterms:W3CDTF">2020-08-24T12:23:00Z</dcterms:modified>
  <cp:revision>10</cp:revision>
</cp:coreProperties>
</file>